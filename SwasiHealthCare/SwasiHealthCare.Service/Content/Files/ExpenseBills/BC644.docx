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3E78F42" w14:textId="77777777" w:rsidTr="00007728">
        <w:trPr>
          <w:trHeight w:hRule="exact" w:val="1800"/>
        </w:trPr>
        <w:tc>
          <w:tcPr>
            <w:tcW w:w="9360" w:type="dxa"/>
            <w:tcMar>
              <w:top w:w="0" w:type="dxa"/>
              <w:bottom w:w="0" w:type="dxa"/>
            </w:tcMar>
          </w:tcPr>
          <w:p w14:paraId="68EFCF29" w14:textId="7EF9C344" w:rsidR="00692703" w:rsidRPr="00CF1A49" w:rsidRDefault="003F04B8" w:rsidP="00913946">
            <w:pPr>
              <w:pStyle w:val="Title"/>
            </w:pPr>
            <w:r>
              <w:t>POOVENDRAN N</w:t>
            </w:r>
          </w:p>
          <w:p w14:paraId="52EB56E6" w14:textId="7511AB0F" w:rsidR="00692703" w:rsidRPr="00CF1A49" w:rsidRDefault="003F04B8" w:rsidP="00913946">
            <w:pPr>
              <w:pStyle w:val="ContactInfo"/>
              <w:contextualSpacing w:val="0"/>
            </w:pPr>
            <w:r>
              <w:t xml:space="preserve">1/33, Peruramman (st), Kavilipalayam (pos), </w:t>
            </w:r>
            <w:r w:rsidR="00BE5D7F">
              <w:t>Sathyamangalam</w:t>
            </w:r>
            <w:r>
              <w:t>, Erode - 638402</w:t>
            </w:r>
            <w:r w:rsidR="00692703" w:rsidRPr="00CF1A49">
              <w:t xml:space="preserve"> </w:t>
            </w:r>
          </w:p>
          <w:p w14:paraId="29718AD3" w14:textId="7313B538" w:rsidR="00692703" w:rsidRPr="00CF1A49" w:rsidRDefault="003F04B8" w:rsidP="00913946">
            <w:pPr>
              <w:pStyle w:val="ContactInfoEmphasis"/>
              <w:contextualSpacing w:val="0"/>
            </w:pPr>
            <w:r>
              <w:t>Email: poovendrantn@gmail.com</w:t>
            </w:r>
            <w:r w:rsidR="00692703" w:rsidRPr="00CF1A49">
              <w:t xml:space="preserve"> </w:t>
            </w:r>
            <w:sdt>
              <w:sdtPr>
                <w:alias w:val="Divider dot:"/>
                <w:tag w:val="Divider dot:"/>
                <w:id w:val="2000459528"/>
                <w:placeholder>
                  <w:docPart w:val="DDADAEFE002E4ECAA99B4DB2C07E2C8A"/>
                </w:placeholder>
                <w:temporary/>
                <w:showingPlcHdr/>
                <w15:appearance w15:val="hidden"/>
              </w:sdtPr>
              <w:sdtEndPr/>
              <w:sdtContent>
                <w:r w:rsidR="00692703" w:rsidRPr="00CF1A49">
                  <w:t>·</w:t>
                </w:r>
              </w:sdtContent>
            </w:sdt>
            <w:r w:rsidR="00692703" w:rsidRPr="00CF1A49">
              <w:t xml:space="preserve"> </w:t>
            </w:r>
            <w:r>
              <w:t>Contact number: 9677</w:t>
            </w:r>
            <w:r w:rsidR="000750B8">
              <w:t>8</w:t>
            </w:r>
            <w:r>
              <w:t>20481</w:t>
            </w:r>
            <w:r w:rsidR="00692703" w:rsidRPr="00CF1A49">
              <w:t xml:space="preserve"> </w:t>
            </w:r>
          </w:p>
        </w:tc>
      </w:tr>
      <w:tr w:rsidR="009571D8" w:rsidRPr="00CF1A49" w14:paraId="007BD435" w14:textId="77777777" w:rsidTr="00692703">
        <w:tc>
          <w:tcPr>
            <w:tcW w:w="9360" w:type="dxa"/>
            <w:tcMar>
              <w:top w:w="432" w:type="dxa"/>
            </w:tcMar>
          </w:tcPr>
          <w:p w14:paraId="656F78D8" w14:textId="77D74B57" w:rsidR="001755A8" w:rsidRPr="00CF1A49" w:rsidRDefault="00B10B30" w:rsidP="00913946">
            <w:pPr>
              <w:contextualSpacing w:val="0"/>
            </w:pPr>
            <w:r w:rsidRPr="00B10B30">
              <w:t xml:space="preserve">Software tester with time management and collaborative skills and </w:t>
            </w:r>
            <w:r w:rsidR="00B55023">
              <w:t>9</w:t>
            </w:r>
            <w:r>
              <w:t xml:space="preserve"> months of experience</w:t>
            </w:r>
            <w:r w:rsidRPr="00B10B30">
              <w:t xml:space="preserve"> in manual and automated QA testing, desirous of a Software Testing position to help the organization in the development and execution of overall testing strategy.</w:t>
            </w:r>
          </w:p>
        </w:tc>
      </w:tr>
    </w:tbl>
    <w:p w14:paraId="2988B1A6" w14:textId="77777777" w:rsidR="004E01EB" w:rsidRPr="00CF1A49" w:rsidRDefault="004046C0" w:rsidP="004E01EB">
      <w:pPr>
        <w:pStyle w:val="Heading1"/>
      </w:pPr>
      <w:sdt>
        <w:sdtPr>
          <w:alias w:val="Experience:"/>
          <w:tag w:val="Experience:"/>
          <w:id w:val="-1983300934"/>
          <w:placeholder>
            <w:docPart w:val="15C327E6345B487C91C94CE2DDECA07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5A7576E" w14:textId="77777777" w:rsidTr="00D66A52">
        <w:tc>
          <w:tcPr>
            <w:tcW w:w="9355" w:type="dxa"/>
          </w:tcPr>
          <w:p w14:paraId="7FDFA2E6" w14:textId="77777777" w:rsidR="00F3704A" w:rsidRPr="00CF1A49" w:rsidRDefault="00F3704A" w:rsidP="00F3704A">
            <w:pPr>
              <w:pStyle w:val="Heading3"/>
              <w:contextualSpacing w:val="0"/>
              <w:outlineLvl w:val="2"/>
            </w:pPr>
            <w:r>
              <w:t>september 1, 2020</w:t>
            </w:r>
            <w:r w:rsidRPr="00CF1A49">
              <w:t xml:space="preserve"> – </w:t>
            </w:r>
            <w:r>
              <w:t>november 30 2020</w:t>
            </w:r>
          </w:p>
          <w:p w14:paraId="41794F36" w14:textId="41DC5F40" w:rsidR="00F3704A" w:rsidRPr="00CF1A49" w:rsidRDefault="00F3704A" w:rsidP="00F3704A">
            <w:pPr>
              <w:pStyle w:val="Heading2"/>
              <w:contextualSpacing w:val="0"/>
              <w:outlineLvl w:val="1"/>
            </w:pPr>
            <w:r>
              <w:t>Software tester</w:t>
            </w:r>
            <w:r w:rsidR="00BE5D7F">
              <w:t xml:space="preserve"> </w:t>
            </w:r>
            <w:r>
              <w:t>(Internship)</w:t>
            </w:r>
            <w:r w:rsidRPr="00CF1A49">
              <w:t xml:space="preserve">, </w:t>
            </w:r>
            <w:r>
              <w:rPr>
                <w:rStyle w:val="SubtleReference"/>
              </w:rPr>
              <w:t xml:space="preserve">knila it </w:t>
            </w:r>
            <w:r w:rsidRPr="00B10B30">
              <w:rPr>
                <w:rStyle w:val="SubtleReference"/>
              </w:rPr>
              <w:t>solutions</w:t>
            </w:r>
          </w:p>
          <w:p w14:paraId="49FE2391" w14:textId="2D5E9A92" w:rsidR="001E3120" w:rsidRPr="00CF1A49" w:rsidRDefault="00781C8D" w:rsidP="00F3704A">
            <w:pPr>
              <w:contextualSpacing w:val="0"/>
            </w:pPr>
            <w:r>
              <w:t>L</w:t>
            </w:r>
            <w:r w:rsidR="00F3704A">
              <w:t>earn</w:t>
            </w:r>
            <w:r>
              <w:t>t</w:t>
            </w:r>
            <w:r w:rsidR="00F3704A">
              <w:t xml:space="preserve"> concepts of manual testing, STLC and basics of selenium.</w:t>
            </w:r>
          </w:p>
        </w:tc>
      </w:tr>
      <w:tr w:rsidR="00F61DF9" w:rsidRPr="00CF1A49" w14:paraId="6DB0D522" w14:textId="77777777" w:rsidTr="00F61DF9">
        <w:tc>
          <w:tcPr>
            <w:tcW w:w="9355" w:type="dxa"/>
            <w:tcMar>
              <w:top w:w="216" w:type="dxa"/>
            </w:tcMar>
          </w:tcPr>
          <w:p w14:paraId="6FD1E40F" w14:textId="4BA9313C" w:rsidR="00F61DF9" w:rsidRPr="00CF1A49" w:rsidRDefault="00F3704A" w:rsidP="00F61DF9">
            <w:pPr>
              <w:pStyle w:val="Heading3"/>
              <w:contextualSpacing w:val="0"/>
              <w:outlineLvl w:val="2"/>
            </w:pPr>
            <w:r>
              <w:t>december 1, 2020</w:t>
            </w:r>
            <w:r w:rsidR="00F61DF9" w:rsidRPr="00CF1A49">
              <w:t xml:space="preserve"> – </w:t>
            </w:r>
            <w:r>
              <w:t>present</w:t>
            </w:r>
          </w:p>
          <w:p w14:paraId="6210F918" w14:textId="23E54450" w:rsidR="00F3704A" w:rsidRPr="00CF1A49" w:rsidRDefault="00F3704A" w:rsidP="00F3704A">
            <w:pPr>
              <w:pStyle w:val="Heading2"/>
              <w:contextualSpacing w:val="0"/>
              <w:outlineLvl w:val="1"/>
            </w:pPr>
            <w:r>
              <w:t>Software tester</w:t>
            </w:r>
            <w:r w:rsidRPr="00CF1A49">
              <w:t xml:space="preserve">, </w:t>
            </w:r>
            <w:r>
              <w:rPr>
                <w:rStyle w:val="SubtleReference"/>
              </w:rPr>
              <w:t xml:space="preserve">knila it </w:t>
            </w:r>
            <w:r w:rsidRPr="00B10B30">
              <w:rPr>
                <w:rStyle w:val="SubtleReference"/>
              </w:rPr>
              <w:t>solutions</w:t>
            </w:r>
          </w:p>
          <w:p w14:paraId="6FFC9BBC" w14:textId="77777777" w:rsidR="006B5A56" w:rsidRDefault="0025278F" w:rsidP="00F3704A">
            <w:r>
              <w:t>With the help of learnings during the internship,</w:t>
            </w:r>
            <w:r w:rsidR="00A12EFB">
              <w:t xml:space="preserve"> I have been</w:t>
            </w:r>
            <w:r>
              <w:t xml:space="preserve"> </w:t>
            </w:r>
            <w:r w:rsidR="00A12EFB">
              <w:t>Working on</w:t>
            </w:r>
            <w:r>
              <w:t xml:space="preserve"> mak</w:t>
            </w:r>
            <w:r w:rsidR="00A12EFB">
              <w:t>ing</w:t>
            </w:r>
            <w:r>
              <w:t xml:space="preserve"> test plans and help the team to </w:t>
            </w:r>
            <w:r w:rsidRPr="0025278F">
              <w:t>gain insights into capabilities, limitations, and sensitivities regarding our product and the business domain</w:t>
            </w:r>
          </w:p>
          <w:p w14:paraId="28A2BA6C" w14:textId="77777777" w:rsidR="006B5A56" w:rsidRPr="00CF1A49" w:rsidRDefault="006B5A56" w:rsidP="006B5A56">
            <w:pPr>
              <w:pStyle w:val="Heading1"/>
              <w:outlineLvl w:val="0"/>
            </w:pPr>
            <w:r>
              <w:t>Projects</w:t>
            </w:r>
          </w:p>
          <w:p w14:paraId="05D69708" w14:textId="77777777" w:rsidR="006B5A56" w:rsidRPr="00E4221C" w:rsidRDefault="006B5A56" w:rsidP="006B5A56">
            <w:pPr>
              <w:pStyle w:val="Heading3"/>
              <w:outlineLvl w:val="2"/>
              <w:rPr>
                <w:color w:val="1D824C" w:themeColor="accent1"/>
                <w:sz w:val="24"/>
              </w:rPr>
            </w:pPr>
            <w:r>
              <w:rPr>
                <w:sz w:val="24"/>
              </w:rPr>
              <w:t xml:space="preserve">Project 1 - </w:t>
            </w:r>
            <w:r w:rsidRPr="00E4221C">
              <w:rPr>
                <w:color w:val="007635"/>
                <w:sz w:val="24"/>
                <w14:textFill>
                  <w14:gradFill>
                    <w14:gsLst>
                      <w14:gs w14:pos="0">
                        <w14:srgbClr w14:val="007635">
                          <w14:shade w14:val="30000"/>
                          <w14:satMod w14:val="115000"/>
                        </w14:srgbClr>
                      </w14:gs>
                      <w14:gs w14:pos="50000">
                        <w14:srgbClr w14:val="007635">
                          <w14:shade w14:val="67500"/>
                          <w14:satMod w14:val="115000"/>
                        </w14:srgbClr>
                      </w14:gs>
                      <w14:gs w14:pos="100000">
                        <w14:srgbClr w14:val="007635">
                          <w14:shade w14:val="100000"/>
                          <w14:satMod w14:val="115000"/>
                        </w14:srgbClr>
                      </w14:gs>
                    </w14:gsLst>
                    <w14:lin w14:ang="5400000" w14:scaled="0"/>
                  </w14:gradFill>
                </w14:textFill>
              </w:rPr>
              <w:t>JCUBE</w:t>
            </w:r>
          </w:p>
          <w:p w14:paraId="146CC090" w14:textId="77777777" w:rsidR="006B5A56" w:rsidRPr="00877B32" w:rsidRDefault="006B5A56" w:rsidP="006B5A56">
            <w:pPr>
              <w:rPr>
                <w:bCs/>
                <w:lang w:bidi="en-US"/>
              </w:rPr>
            </w:pPr>
            <w:r>
              <w:rPr>
                <w:b/>
                <w:lang w:bidi="en-US"/>
              </w:rPr>
              <w:tab/>
            </w:r>
            <w:r w:rsidRPr="00877B32">
              <w:rPr>
                <w:bCs/>
                <w:color w:val="auto"/>
                <w:lang w:bidi="en-US"/>
              </w:rPr>
              <w:t xml:space="preserve">The objective of the project is to create a portal for the auditing officials to capture their client’s transactions. The project includes modules such as task management, client management, invoice management, Staff </w:t>
            </w:r>
            <w:r>
              <w:rPr>
                <w:bCs/>
                <w:color w:val="auto"/>
                <w:lang w:bidi="en-US"/>
              </w:rPr>
              <w:t>management etc</w:t>
            </w:r>
            <w:r w:rsidRPr="00877B32">
              <w:rPr>
                <w:bCs/>
                <w:color w:val="auto"/>
                <w:lang w:bidi="en-US"/>
              </w:rPr>
              <w:t>.,</w:t>
            </w:r>
          </w:p>
          <w:p w14:paraId="2B23FFB3" w14:textId="77777777" w:rsidR="006B5A56" w:rsidRPr="00672074" w:rsidRDefault="006B5A56" w:rsidP="006B5A56">
            <w:pPr>
              <w:rPr>
                <w:b/>
                <w:lang w:bidi="en-US"/>
              </w:rPr>
            </w:pPr>
          </w:p>
          <w:p w14:paraId="1F153006" w14:textId="77777777" w:rsidR="006B5A56" w:rsidRPr="00E4221C" w:rsidRDefault="006B5A56" w:rsidP="006B5A56">
            <w:pPr>
              <w:pStyle w:val="Heading3"/>
              <w:outlineLvl w:val="2"/>
              <w:rPr>
                <w:color w:val="1D824C" w:themeColor="accent1"/>
                <w:sz w:val="24"/>
              </w:rPr>
            </w:pPr>
            <w:r>
              <w:rPr>
                <w:sz w:val="24"/>
              </w:rPr>
              <w:t xml:space="preserve">Project 2 - </w:t>
            </w:r>
            <w:r>
              <w:rPr>
                <w:color w:val="007635"/>
                <w:sz w:val="24"/>
                <w14:textFill>
                  <w14:gradFill>
                    <w14:gsLst>
                      <w14:gs w14:pos="0">
                        <w14:srgbClr w14:val="007635">
                          <w14:shade w14:val="30000"/>
                          <w14:satMod w14:val="115000"/>
                        </w14:srgbClr>
                      </w14:gs>
                      <w14:gs w14:pos="50000">
                        <w14:srgbClr w14:val="007635">
                          <w14:shade w14:val="67500"/>
                          <w14:satMod w14:val="115000"/>
                        </w14:srgbClr>
                      </w14:gs>
                      <w14:gs w14:pos="100000">
                        <w14:srgbClr w14:val="007635">
                          <w14:shade w14:val="100000"/>
                          <w14:satMod w14:val="115000"/>
                        </w14:srgbClr>
                      </w14:gs>
                    </w14:gsLst>
                    <w14:lin w14:ang="5400000" w14:scaled="0"/>
                  </w14:gradFill>
                </w14:textFill>
              </w:rPr>
              <w:t>aCTIO</w:t>
            </w:r>
          </w:p>
          <w:p w14:paraId="0AE0204A" w14:textId="77777777" w:rsidR="006B5A56" w:rsidRDefault="006B5A56" w:rsidP="006B5A56">
            <w:pPr>
              <w:ind w:firstLine="580"/>
              <w:rPr>
                <w:bCs/>
                <w:color w:val="auto"/>
                <w:lang w:bidi="en-US"/>
              </w:rPr>
            </w:pPr>
            <w:r w:rsidRPr="00781C8D">
              <w:rPr>
                <w:bCs/>
                <w:color w:val="auto"/>
                <w:lang w:bidi="en-US"/>
              </w:rPr>
              <w:t xml:space="preserve">Sports event management application for students. This app connects user of all age. It involves roles and privileges, that enable organizer and director to create and manage the events and tournament. </w:t>
            </w:r>
            <w:r>
              <w:rPr>
                <w:bCs/>
                <w:color w:val="auto"/>
                <w:lang w:bidi="en-US"/>
              </w:rPr>
              <w:t>T</w:t>
            </w:r>
            <w:r w:rsidRPr="00781C8D">
              <w:rPr>
                <w:bCs/>
                <w:color w:val="auto"/>
                <w:lang w:bidi="en-US"/>
              </w:rPr>
              <w:t>hrough this, subscribed user can register</w:t>
            </w:r>
            <w:r>
              <w:rPr>
                <w:bCs/>
                <w:color w:val="auto"/>
                <w:lang w:bidi="en-US"/>
              </w:rPr>
              <w:t xml:space="preserve"> with</w:t>
            </w:r>
            <w:r w:rsidRPr="00781C8D">
              <w:rPr>
                <w:bCs/>
                <w:color w:val="auto"/>
                <w:lang w:bidi="en-US"/>
              </w:rPr>
              <w:t xml:space="preserve"> participant</w:t>
            </w:r>
            <w:r>
              <w:rPr>
                <w:bCs/>
                <w:color w:val="auto"/>
                <w:lang w:bidi="en-US"/>
              </w:rPr>
              <w:t xml:space="preserve"> to participate in </w:t>
            </w:r>
            <w:r w:rsidRPr="00781C8D">
              <w:rPr>
                <w:bCs/>
                <w:color w:val="auto"/>
                <w:lang w:bidi="en-US"/>
              </w:rPr>
              <w:t>the events.</w:t>
            </w:r>
          </w:p>
          <w:p w14:paraId="53435CA5" w14:textId="77777777" w:rsidR="006B5A56" w:rsidRDefault="006B5A56" w:rsidP="006B5A56">
            <w:pPr>
              <w:rPr>
                <w:bCs/>
                <w:color w:val="auto"/>
                <w:lang w:bidi="en-US"/>
              </w:rPr>
            </w:pPr>
          </w:p>
          <w:p w14:paraId="5A4614C2" w14:textId="77777777" w:rsidR="006B5A56" w:rsidRDefault="006B5A56" w:rsidP="006B5A56">
            <w:pPr>
              <w:pStyle w:val="Heading3"/>
              <w:outlineLvl w:val="2"/>
              <w:rPr>
                <w:color w:val="007635"/>
                <w:sz w:val="24"/>
                <w14:textFill>
                  <w14:gradFill>
                    <w14:gsLst>
                      <w14:gs w14:pos="0">
                        <w14:srgbClr w14:val="007635">
                          <w14:shade w14:val="30000"/>
                          <w14:satMod w14:val="115000"/>
                        </w14:srgbClr>
                      </w14:gs>
                      <w14:gs w14:pos="50000">
                        <w14:srgbClr w14:val="007635">
                          <w14:shade w14:val="67500"/>
                          <w14:satMod w14:val="115000"/>
                        </w14:srgbClr>
                      </w14:gs>
                      <w14:gs w14:pos="100000">
                        <w14:srgbClr w14:val="007635">
                          <w14:shade w14:val="100000"/>
                          <w14:satMod w14:val="115000"/>
                        </w14:srgbClr>
                      </w14:gs>
                    </w14:gsLst>
                    <w14:lin w14:ang="5400000" w14:scaled="0"/>
                  </w14:gradFill>
                </w14:textFill>
              </w:rPr>
            </w:pPr>
            <w:r>
              <w:rPr>
                <w:sz w:val="24"/>
              </w:rPr>
              <w:t xml:space="preserve">Project 2 – </w:t>
            </w:r>
            <w:r>
              <w:rPr>
                <w:color w:val="007635"/>
                <w:sz w:val="24"/>
                <w14:textFill>
                  <w14:gradFill>
                    <w14:gsLst>
                      <w14:gs w14:pos="0">
                        <w14:srgbClr w14:val="007635">
                          <w14:shade w14:val="30000"/>
                          <w14:satMod w14:val="115000"/>
                        </w14:srgbClr>
                      </w14:gs>
                      <w14:gs w14:pos="50000">
                        <w14:srgbClr w14:val="007635">
                          <w14:shade w14:val="67500"/>
                          <w14:satMod w14:val="115000"/>
                        </w14:srgbClr>
                      </w14:gs>
                      <w14:gs w14:pos="100000">
                        <w14:srgbClr w14:val="007635">
                          <w14:shade w14:val="100000"/>
                          <w14:satMod w14:val="115000"/>
                        </w14:srgbClr>
                      </w14:gs>
                    </w14:gsLst>
                    <w14:lin w14:ang="5400000" w14:scaled="0"/>
                  </w14:gradFill>
                </w14:textFill>
              </w:rPr>
              <w:t>Fincorp loan application</w:t>
            </w:r>
          </w:p>
          <w:p w14:paraId="4D97491E" w14:textId="77777777" w:rsidR="006B5A56" w:rsidRDefault="006B5A56" w:rsidP="006B5A56">
            <w:pPr>
              <w:rPr>
                <w:bCs/>
                <w:color w:val="auto"/>
                <w:lang w:bidi="en-US"/>
              </w:rPr>
            </w:pPr>
            <w:r>
              <w:rPr>
                <w:bCs/>
                <w:color w:val="auto"/>
                <w:lang w:bidi="en-US"/>
              </w:rPr>
              <w:tab/>
            </w:r>
            <w:r w:rsidRPr="00877B32">
              <w:rPr>
                <w:bCs/>
                <w:color w:val="auto"/>
                <w:lang w:bidi="en-US"/>
              </w:rPr>
              <w:t xml:space="preserve">The objective of the project is to </w:t>
            </w:r>
            <w:r>
              <w:rPr>
                <w:bCs/>
                <w:color w:val="auto"/>
                <w:lang w:bidi="en-US"/>
              </w:rPr>
              <w:t>apply various types of loan for a customer. It involves an agent who find a customer and apply a loan for him/her. And then it includes validators and approver who can validate and approve the loan application.</w:t>
            </w:r>
          </w:p>
          <w:p w14:paraId="0FA2A56C" w14:textId="48EF66D2" w:rsidR="006B5A56" w:rsidRDefault="006B5A56" w:rsidP="00F3704A"/>
        </w:tc>
      </w:tr>
    </w:tbl>
    <w:sdt>
      <w:sdtPr>
        <w:alias w:val="Education:"/>
        <w:tag w:val="Education:"/>
        <w:id w:val="-1908763273"/>
        <w:placeholder>
          <w:docPart w:val="70D140DEA91F4E4BA26B583E038AC675"/>
        </w:placeholder>
        <w:temporary/>
        <w:showingPlcHdr/>
        <w15:appearance w15:val="hidden"/>
      </w:sdtPr>
      <w:sdtEndPr/>
      <w:sdtContent>
        <w:p w14:paraId="33ED5C55"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420E3EC" w14:textId="77777777" w:rsidTr="003F04B8">
        <w:tc>
          <w:tcPr>
            <w:tcW w:w="9290" w:type="dxa"/>
          </w:tcPr>
          <w:p w14:paraId="33FC00C5" w14:textId="59C83DCD" w:rsidR="001D0BF1" w:rsidRPr="00CF1A49" w:rsidRDefault="00792AD0" w:rsidP="001D0BF1">
            <w:pPr>
              <w:pStyle w:val="Heading3"/>
              <w:contextualSpacing w:val="0"/>
              <w:outlineLvl w:val="2"/>
            </w:pPr>
            <w:r>
              <w:t xml:space="preserve">August 2015 - </w:t>
            </w:r>
            <w:r w:rsidR="0025278F">
              <w:t>april</w:t>
            </w:r>
            <w:r w:rsidR="001D0BF1" w:rsidRPr="00CF1A49">
              <w:t xml:space="preserve"> </w:t>
            </w:r>
            <w:r w:rsidR="0025278F">
              <w:t>2019</w:t>
            </w:r>
          </w:p>
          <w:p w14:paraId="65B661E0" w14:textId="407B9C48" w:rsidR="001D0BF1" w:rsidRPr="00CF1A49" w:rsidRDefault="0025278F" w:rsidP="001D0BF1">
            <w:pPr>
              <w:pStyle w:val="Heading2"/>
              <w:contextualSpacing w:val="0"/>
              <w:outlineLvl w:val="1"/>
            </w:pPr>
            <w:r>
              <w:t>b.e automobile engineering</w:t>
            </w:r>
            <w:r w:rsidR="001D0BF1" w:rsidRPr="00CF1A49">
              <w:t xml:space="preserve">, </w:t>
            </w:r>
            <w:r w:rsidRPr="005A2D7C">
              <w:rPr>
                <w:b w:val="0"/>
                <w:color w:val="505050" w:themeColor="text2" w:themeTint="BF"/>
              </w:rPr>
              <w:t>bannari amman institute of technolog</w:t>
            </w:r>
            <w:r w:rsidR="00BE5D7F">
              <w:rPr>
                <w:b w:val="0"/>
                <w:color w:val="505050" w:themeColor="text2" w:themeTint="BF"/>
              </w:rPr>
              <w:t>y</w:t>
            </w:r>
          </w:p>
          <w:p w14:paraId="20D5C630" w14:textId="2959815C" w:rsidR="007538DC" w:rsidRPr="00CF1A49" w:rsidRDefault="00A12EFB" w:rsidP="007538DC">
            <w:pPr>
              <w:contextualSpacing w:val="0"/>
            </w:pPr>
            <w:r>
              <w:t>C</w:t>
            </w:r>
            <w:r w:rsidR="0025278F">
              <w:t xml:space="preserve">ompleted with </w:t>
            </w:r>
            <w:r>
              <w:t>the</w:t>
            </w:r>
            <w:r w:rsidR="0025278F">
              <w:t xml:space="preserve"> CGPA of 6.67</w:t>
            </w:r>
          </w:p>
        </w:tc>
      </w:tr>
      <w:tr w:rsidR="00F61DF9" w:rsidRPr="00CF1A49" w14:paraId="16DB9E80" w14:textId="77777777" w:rsidTr="003F04B8">
        <w:tc>
          <w:tcPr>
            <w:tcW w:w="9290" w:type="dxa"/>
            <w:tcMar>
              <w:top w:w="216" w:type="dxa"/>
            </w:tcMar>
          </w:tcPr>
          <w:p w14:paraId="3CD4AF53" w14:textId="1BFE1748" w:rsidR="00F61DF9" w:rsidRPr="00CF1A49" w:rsidRDefault="00792AD0" w:rsidP="00F61DF9">
            <w:pPr>
              <w:pStyle w:val="Heading3"/>
              <w:contextualSpacing w:val="0"/>
              <w:outlineLvl w:val="2"/>
            </w:pPr>
            <w:r>
              <w:lastRenderedPageBreak/>
              <w:t>June 2013 - April</w:t>
            </w:r>
            <w:r w:rsidR="00F61DF9" w:rsidRPr="00CF1A49">
              <w:t xml:space="preserve"> </w:t>
            </w:r>
            <w:r w:rsidR="005A2D7C">
              <w:t>2015</w:t>
            </w:r>
          </w:p>
          <w:p w14:paraId="4656CDC8" w14:textId="50FBD211" w:rsidR="00F61DF9" w:rsidRPr="00CF1A49" w:rsidRDefault="005A2D7C" w:rsidP="00F61DF9">
            <w:pPr>
              <w:pStyle w:val="Heading2"/>
              <w:contextualSpacing w:val="0"/>
              <w:outlineLvl w:val="1"/>
            </w:pPr>
            <w:r>
              <w:t>HSC</w:t>
            </w:r>
            <w:r w:rsidR="00F61DF9" w:rsidRPr="00CF1A49">
              <w:t xml:space="preserve">, </w:t>
            </w:r>
            <w:r>
              <w:rPr>
                <w:rStyle w:val="SubtleReference"/>
              </w:rPr>
              <w:t>komarasamy gounder matric higher scondary school</w:t>
            </w:r>
          </w:p>
          <w:p w14:paraId="4C63D44E" w14:textId="19245AA5" w:rsidR="00F61DF9" w:rsidRDefault="00A12EFB" w:rsidP="00F61DF9">
            <w:r>
              <w:t>C</w:t>
            </w:r>
            <w:r w:rsidR="005A2D7C">
              <w:t>ompleted with the percentage of 86</w:t>
            </w:r>
          </w:p>
          <w:p w14:paraId="70E38B94" w14:textId="77777777" w:rsidR="005A2D7C" w:rsidRDefault="005A2D7C" w:rsidP="00F61DF9"/>
          <w:p w14:paraId="646E9DE8" w14:textId="700DD8A4" w:rsidR="005A2D7C" w:rsidRPr="00CF1A49" w:rsidRDefault="005A2D7C" w:rsidP="005A2D7C">
            <w:pPr>
              <w:pStyle w:val="Heading3"/>
              <w:contextualSpacing w:val="0"/>
              <w:outlineLvl w:val="2"/>
            </w:pPr>
            <w:r>
              <w:t>april</w:t>
            </w:r>
            <w:r w:rsidRPr="00CF1A49">
              <w:t xml:space="preserve"> </w:t>
            </w:r>
            <w:r>
              <w:t>201</w:t>
            </w:r>
            <w:r w:rsidR="00A453CA">
              <w:t>3</w:t>
            </w:r>
          </w:p>
          <w:p w14:paraId="02ACB1EA" w14:textId="405EE874" w:rsidR="005A2D7C" w:rsidRPr="00CF1A49" w:rsidRDefault="005A2D7C" w:rsidP="005A2D7C">
            <w:pPr>
              <w:pStyle w:val="Heading2"/>
              <w:contextualSpacing w:val="0"/>
              <w:outlineLvl w:val="1"/>
            </w:pPr>
            <w:r>
              <w:t>SSLC</w:t>
            </w:r>
            <w:r w:rsidRPr="00CF1A49">
              <w:t>,</w:t>
            </w:r>
            <w:r>
              <w:rPr>
                <w:rStyle w:val="SubtleReference"/>
              </w:rPr>
              <w:t xml:space="preserve"> mMEG Matric higher scondary </w:t>
            </w:r>
            <w:r w:rsidRPr="00BE5D7F">
              <w:rPr>
                <w:rStyle w:val="SubtleReference"/>
              </w:rPr>
              <w:t>schoo</w:t>
            </w:r>
            <w:r>
              <w:rPr>
                <w:rStyle w:val="SubtleReference"/>
              </w:rPr>
              <w:t>l</w:t>
            </w:r>
          </w:p>
          <w:p w14:paraId="0B214834" w14:textId="50FFE0CA" w:rsidR="005A2D7C" w:rsidRDefault="00A12EFB" w:rsidP="005A2D7C">
            <w:r>
              <w:t>C</w:t>
            </w:r>
            <w:r w:rsidR="005A2D7C">
              <w:t>ompleted with the percentage of 85.6</w:t>
            </w:r>
          </w:p>
        </w:tc>
      </w:tr>
    </w:tbl>
    <w:p w14:paraId="025C6367" w14:textId="1C99FA26" w:rsidR="00486277" w:rsidRPr="00CF1A49" w:rsidRDefault="006B5A56" w:rsidP="00486277">
      <w:pPr>
        <w:pStyle w:val="Heading1"/>
      </w:pPr>
      <w:r>
        <w:t>Key 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6A621670" w14:textId="77777777" w:rsidTr="00BE5D7F">
        <w:tc>
          <w:tcPr>
            <w:tcW w:w="4680" w:type="dxa"/>
          </w:tcPr>
          <w:p w14:paraId="58DBE18B" w14:textId="77777777" w:rsidR="006B5A56" w:rsidRPr="006E1507" w:rsidRDefault="006B5A56" w:rsidP="006B5A56">
            <w:pPr>
              <w:pStyle w:val="ListBullet"/>
              <w:contextualSpacing w:val="0"/>
            </w:pPr>
            <w:r>
              <w:t>JAVA (J2EE, J2SE)</w:t>
            </w:r>
          </w:p>
          <w:p w14:paraId="4FAF8B3C" w14:textId="77777777" w:rsidR="006B5A56" w:rsidRDefault="005A2D7C" w:rsidP="006B5A56">
            <w:pPr>
              <w:pStyle w:val="ListBullet"/>
              <w:contextualSpacing w:val="0"/>
            </w:pPr>
            <w:r>
              <w:t xml:space="preserve">Basics of Selenium </w:t>
            </w:r>
            <w:r w:rsidR="00A453CA">
              <w:t>Web driver</w:t>
            </w:r>
          </w:p>
          <w:p w14:paraId="0F9E0627" w14:textId="01B0E02B" w:rsidR="006B5A56" w:rsidRPr="00781C8D" w:rsidRDefault="006B5A56" w:rsidP="006B5A56">
            <w:pPr>
              <w:pStyle w:val="ListBullet"/>
              <w:contextualSpacing w:val="0"/>
            </w:pPr>
            <w:r>
              <w:t>Manual Testing</w:t>
            </w:r>
          </w:p>
        </w:tc>
        <w:tc>
          <w:tcPr>
            <w:tcW w:w="4680" w:type="dxa"/>
            <w:tcMar>
              <w:left w:w="360" w:type="dxa"/>
            </w:tcMar>
          </w:tcPr>
          <w:p w14:paraId="3C5EB4B3" w14:textId="668DDFF8" w:rsidR="003A0632" w:rsidRPr="006E1507" w:rsidRDefault="005A2D7C" w:rsidP="006E1507">
            <w:pPr>
              <w:pStyle w:val="ListBullet"/>
              <w:contextualSpacing w:val="0"/>
            </w:pPr>
            <w:r>
              <w:t>Appium Mobile Testing</w:t>
            </w:r>
          </w:p>
          <w:p w14:paraId="53E22950" w14:textId="77777777" w:rsidR="00672074" w:rsidRDefault="005A2D7C" w:rsidP="00781C8D">
            <w:pPr>
              <w:pStyle w:val="ListBullet"/>
              <w:contextualSpacing w:val="0"/>
            </w:pPr>
            <w:r>
              <w:t xml:space="preserve">Azure </w:t>
            </w:r>
            <w:r w:rsidR="00A453CA">
              <w:t>DevOps</w:t>
            </w:r>
          </w:p>
          <w:p w14:paraId="7836D3A3" w14:textId="359B1CB7" w:rsidR="006B5A56" w:rsidRPr="006E1507" w:rsidRDefault="006B5A56" w:rsidP="00781C8D">
            <w:pPr>
              <w:pStyle w:val="ListBullet"/>
              <w:contextualSpacing w:val="0"/>
            </w:pPr>
            <w:r>
              <w:t>STLC</w:t>
            </w:r>
          </w:p>
        </w:tc>
      </w:tr>
    </w:tbl>
    <w:p w14:paraId="2BDCEC38" w14:textId="3F362673" w:rsidR="006B5A56" w:rsidRPr="00CF1A49" w:rsidRDefault="006B5A56" w:rsidP="006B5A56">
      <w:pPr>
        <w:pStyle w:val="Heading1"/>
      </w:pPr>
      <w:r>
        <w:t>experience summary</w:t>
      </w:r>
    </w:p>
    <w:p w14:paraId="3A29B6D7" w14:textId="6EF503A4" w:rsidR="006B5A56" w:rsidRDefault="006B5A56" w:rsidP="006B5A56">
      <w:pPr>
        <w:spacing w:line="272" w:lineRule="exact"/>
        <w:rPr>
          <w:bCs/>
          <w:color w:val="auto"/>
          <w:lang w:bidi="en-US"/>
        </w:rPr>
      </w:pPr>
      <w:r>
        <w:rPr>
          <w:b/>
          <w:lang w:bidi="en-US"/>
        </w:rPr>
        <w:tab/>
      </w:r>
      <w:r>
        <w:t xml:space="preserve">Currently working in KNILA IT SOLUTIONS as Jr.Software </w:t>
      </w:r>
      <w:r>
        <w:t>Tester from</w:t>
      </w:r>
      <w:r>
        <w:t xml:space="preserve"> </w:t>
      </w:r>
      <w:r>
        <w:t>Dec</w:t>
      </w:r>
      <w:r>
        <w:t>'</w:t>
      </w:r>
      <w:r>
        <w:t>20</w:t>
      </w:r>
      <w:r>
        <w:t xml:space="preserve"> to present.</w:t>
      </w:r>
    </w:p>
    <w:p w14:paraId="48CCB783" w14:textId="77777777" w:rsidR="00FE230F" w:rsidRPr="00CF1A49" w:rsidRDefault="00FE230F" w:rsidP="00FE230F">
      <w:pPr>
        <w:pStyle w:val="Heading1"/>
      </w:pPr>
      <w:r>
        <w:t>Training</w:t>
      </w:r>
    </w:p>
    <w:p w14:paraId="764CE50D" w14:textId="561C10DD" w:rsidR="00FE230F" w:rsidRPr="00FE230F" w:rsidRDefault="00FE230F" w:rsidP="00FE230F">
      <w:pPr>
        <w:spacing w:line="272" w:lineRule="exact"/>
        <w:rPr>
          <w:sz w:val="24"/>
        </w:rPr>
      </w:pPr>
      <w:r>
        <w:rPr>
          <w:b/>
          <w:lang w:bidi="en-US"/>
        </w:rPr>
        <w:tab/>
      </w:r>
      <w:r>
        <w:rPr>
          <w:sz w:val="24"/>
        </w:rPr>
        <w:t xml:space="preserve">Certified course on </w:t>
      </w:r>
      <w:r w:rsidRPr="00872797">
        <w:rPr>
          <w:b/>
          <w:bCs/>
          <w:sz w:val="24"/>
        </w:rPr>
        <w:t>ADVANCE</w:t>
      </w:r>
      <w:r>
        <w:rPr>
          <w:sz w:val="24"/>
        </w:rPr>
        <w:t xml:space="preserve"> </w:t>
      </w:r>
      <w:r>
        <w:rPr>
          <w:b/>
          <w:sz w:val="24"/>
        </w:rPr>
        <w:t xml:space="preserve">JAVA </w:t>
      </w:r>
      <w:r>
        <w:rPr>
          <w:sz w:val="24"/>
        </w:rPr>
        <w:t>at FITA Training Institute, Coimbatore.</w:t>
      </w:r>
    </w:p>
    <w:p w14:paraId="3D2C4695" w14:textId="634C6210" w:rsidR="00E4221C" w:rsidRDefault="00E4221C" w:rsidP="00E4221C"/>
    <w:p w14:paraId="045AFE4C" w14:textId="37DC9E9E" w:rsidR="00CE0C09" w:rsidRDefault="00CE0C09" w:rsidP="00E4221C">
      <w:pPr>
        <w:rPr>
          <w:rFonts w:asciiTheme="majorHAnsi" w:hAnsiTheme="majorHAnsi"/>
          <w:b/>
          <w:bCs/>
          <w:color w:val="auto"/>
          <w:sz w:val="28"/>
          <w:szCs w:val="28"/>
        </w:rPr>
      </w:pPr>
      <w:r w:rsidRPr="00CE0C09">
        <w:rPr>
          <w:rFonts w:asciiTheme="majorHAnsi" w:hAnsiTheme="majorHAnsi"/>
          <w:b/>
          <w:bCs/>
          <w:color w:val="auto"/>
          <w:sz w:val="28"/>
          <w:szCs w:val="28"/>
        </w:rPr>
        <w:t>DECLARATION:</w:t>
      </w:r>
    </w:p>
    <w:p w14:paraId="485AA822" w14:textId="488D3FBF" w:rsidR="00CE0C09" w:rsidRDefault="00CE0C09" w:rsidP="00CE0C09">
      <w:pPr>
        <w:pStyle w:val="BodyText"/>
        <w:spacing w:line="272" w:lineRule="exact"/>
        <w:ind w:left="220"/>
      </w:pPr>
      <w:r>
        <w:rPr>
          <w:rFonts w:asciiTheme="majorHAnsi" w:hAnsiTheme="majorHAnsi"/>
          <w:b/>
          <w:bCs/>
          <w:color w:val="auto"/>
          <w:sz w:val="28"/>
          <w:szCs w:val="28"/>
        </w:rPr>
        <w:tab/>
      </w:r>
      <w:r>
        <w:t>I hereby declare that the information furnished above is true to the best of my knowledge. And my objective is to help the organization to deliver the quality ensured products.</w:t>
      </w:r>
    </w:p>
    <w:p w14:paraId="6DD369EF" w14:textId="77777777" w:rsidR="006B5A56" w:rsidRDefault="006B5A56" w:rsidP="00CE0C09">
      <w:pPr>
        <w:pStyle w:val="BodyText"/>
        <w:spacing w:line="272" w:lineRule="exact"/>
        <w:ind w:left="220"/>
      </w:pPr>
    </w:p>
    <w:p w14:paraId="0E171B38" w14:textId="77777777" w:rsidR="00CE0C09" w:rsidRDefault="00CE0C09" w:rsidP="00672074"/>
    <w:p w14:paraId="567861CA" w14:textId="77777777" w:rsidR="00CE0C09" w:rsidRDefault="00CE0C09" w:rsidP="00672074"/>
    <w:p w14:paraId="3A317EAD" w14:textId="36242C55" w:rsidR="00B51D1B" w:rsidRPr="006E1507" w:rsidRDefault="00CE0C09" w:rsidP="00672074">
      <w:r>
        <w:t>DATE</w:t>
      </w:r>
      <w:r w:rsidR="000750B8">
        <w:t xml:space="preserve">: </w:t>
      </w:r>
      <w:r w:rsidR="000750B8">
        <w:tab/>
      </w:r>
      <w:r>
        <w:tab/>
      </w:r>
      <w:r>
        <w:tab/>
      </w:r>
      <w:r>
        <w:tab/>
      </w:r>
      <w:r>
        <w:tab/>
      </w:r>
      <w:r>
        <w:tab/>
      </w:r>
      <w:r>
        <w:tab/>
      </w:r>
      <w:r>
        <w:tab/>
      </w:r>
      <w:r>
        <w:tab/>
      </w:r>
      <w:r>
        <w:tab/>
      </w:r>
      <w:r>
        <w:tab/>
        <w:t>SIGNATURE</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B458" w14:textId="77777777" w:rsidR="004046C0" w:rsidRDefault="004046C0" w:rsidP="0068194B">
      <w:r>
        <w:separator/>
      </w:r>
    </w:p>
    <w:p w14:paraId="7E9F6B55" w14:textId="77777777" w:rsidR="004046C0" w:rsidRDefault="004046C0"/>
    <w:p w14:paraId="44E59424" w14:textId="77777777" w:rsidR="004046C0" w:rsidRDefault="004046C0"/>
  </w:endnote>
  <w:endnote w:type="continuationSeparator" w:id="0">
    <w:p w14:paraId="25DDA1D3" w14:textId="77777777" w:rsidR="004046C0" w:rsidRDefault="004046C0" w:rsidP="0068194B">
      <w:r>
        <w:continuationSeparator/>
      </w:r>
    </w:p>
    <w:p w14:paraId="4295E468" w14:textId="77777777" w:rsidR="004046C0" w:rsidRDefault="004046C0"/>
    <w:p w14:paraId="0B6851EF" w14:textId="77777777" w:rsidR="004046C0" w:rsidRDefault="00404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752326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E3AE" w14:textId="77777777" w:rsidR="004046C0" w:rsidRDefault="004046C0" w:rsidP="0068194B">
      <w:r>
        <w:separator/>
      </w:r>
    </w:p>
    <w:p w14:paraId="00F79116" w14:textId="77777777" w:rsidR="004046C0" w:rsidRDefault="004046C0"/>
    <w:p w14:paraId="3485AAAC" w14:textId="77777777" w:rsidR="004046C0" w:rsidRDefault="004046C0"/>
  </w:footnote>
  <w:footnote w:type="continuationSeparator" w:id="0">
    <w:p w14:paraId="720BAD37" w14:textId="77777777" w:rsidR="004046C0" w:rsidRDefault="004046C0" w:rsidP="0068194B">
      <w:r>
        <w:continuationSeparator/>
      </w:r>
    </w:p>
    <w:p w14:paraId="4501113A" w14:textId="77777777" w:rsidR="004046C0" w:rsidRDefault="004046C0"/>
    <w:p w14:paraId="54FEB210" w14:textId="77777777" w:rsidR="004046C0" w:rsidRDefault="00404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C6E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E523079" wp14:editId="421A5F6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2B192F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1074D7F"/>
    <w:multiLevelType w:val="hybridMultilevel"/>
    <w:tmpl w:val="6D42058C"/>
    <w:lvl w:ilvl="0" w:tplc="30964D46">
      <w:numFmt w:val="bullet"/>
      <w:lvlText w:val=""/>
      <w:lvlJc w:val="left"/>
      <w:pPr>
        <w:ind w:left="940" w:hanging="360"/>
      </w:pPr>
      <w:rPr>
        <w:rFonts w:ascii="Symbol" w:eastAsia="Symbol" w:hAnsi="Symbol" w:cs="Symbol" w:hint="default"/>
        <w:color w:val="007635"/>
        <w:w w:val="100"/>
        <w:sz w:val="24"/>
        <w:szCs w:val="24"/>
        <w:lang w:val="en-US" w:eastAsia="en-US" w:bidi="en-US"/>
      </w:rPr>
    </w:lvl>
    <w:lvl w:ilvl="1" w:tplc="FAC85D60">
      <w:numFmt w:val="bullet"/>
      <w:lvlText w:val="•"/>
      <w:lvlJc w:val="left"/>
      <w:pPr>
        <w:ind w:left="1902" w:hanging="360"/>
      </w:pPr>
      <w:rPr>
        <w:rFonts w:hint="default"/>
        <w:lang w:val="en-US" w:eastAsia="en-US" w:bidi="en-US"/>
      </w:rPr>
    </w:lvl>
    <w:lvl w:ilvl="2" w:tplc="9EF46B6A">
      <w:numFmt w:val="bullet"/>
      <w:lvlText w:val="•"/>
      <w:lvlJc w:val="left"/>
      <w:pPr>
        <w:ind w:left="2864" w:hanging="360"/>
      </w:pPr>
      <w:rPr>
        <w:rFonts w:hint="default"/>
        <w:lang w:val="en-US" w:eastAsia="en-US" w:bidi="en-US"/>
      </w:rPr>
    </w:lvl>
    <w:lvl w:ilvl="3" w:tplc="228844F6">
      <w:numFmt w:val="bullet"/>
      <w:lvlText w:val="•"/>
      <w:lvlJc w:val="left"/>
      <w:pPr>
        <w:ind w:left="3827" w:hanging="360"/>
      </w:pPr>
      <w:rPr>
        <w:rFonts w:hint="default"/>
        <w:lang w:val="en-US" w:eastAsia="en-US" w:bidi="en-US"/>
      </w:rPr>
    </w:lvl>
    <w:lvl w:ilvl="4" w:tplc="F6D039B4">
      <w:numFmt w:val="bullet"/>
      <w:lvlText w:val="•"/>
      <w:lvlJc w:val="left"/>
      <w:pPr>
        <w:ind w:left="4789" w:hanging="360"/>
      </w:pPr>
      <w:rPr>
        <w:rFonts w:hint="default"/>
        <w:lang w:val="en-US" w:eastAsia="en-US" w:bidi="en-US"/>
      </w:rPr>
    </w:lvl>
    <w:lvl w:ilvl="5" w:tplc="117061CA">
      <w:numFmt w:val="bullet"/>
      <w:lvlText w:val="•"/>
      <w:lvlJc w:val="left"/>
      <w:pPr>
        <w:ind w:left="5752" w:hanging="360"/>
      </w:pPr>
      <w:rPr>
        <w:rFonts w:hint="default"/>
        <w:lang w:val="en-US" w:eastAsia="en-US" w:bidi="en-US"/>
      </w:rPr>
    </w:lvl>
    <w:lvl w:ilvl="6" w:tplc="F1C84B28">
      <w:numFmt w:val="bullet"/>
      <w:lvlText w:val="•"/>
      <w:lvlJc w:val="left"/>
      <w:pPr>
        <w:ind w:left="6714" w:hanging="360"/>
      </w:pPr>
      <w:rPr>
        <w:rFonts w:hint="default"/>
        <w:lang w:val="en-US" w:eastAsia="en-US" w:bidi="en-US"/>
      </w:rPr>
    </w:lvl>
    <w:lvl w:ilvl="7" w:tplc="A85C6054">
      <w:numFmt w:val="bullet"/>
      <w:lvlText w:val="•"/>
      <w:lvlJc w:val="left"/>
      <w:pPr>
        <w:ind w:left="7676" w:hanging="360"/>
      </w:pPr>
      <w:rPr>
        <w:rFonts w:hint="default"/>
        <w:lang w:val="en-US" w:eastAsia="en-US" w:bidi="en-US"/>
      </w:rPr>
    </w:lvl>
    <w:lvl w:ilvl="8" w:tplc="15EC8006">
      <w:numFmt w:val="bullet"/>
      <w:lvlText w:val="•"/>
      <w:lvlJc w:val="left"/>
      <w:pPr>
        <w:ind w:left="8639" w:hanging="360"/>
      </w:pPr>
      <w:rPr>
        <w:rFonts w:hint="default"/>
        <w:lang w:val="en-US" w:eastAsia="en-US" w:bidi="en-US"/>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F9"/>
    <w:rsid w:val="000001EF"/>
    <w:rsid w:val="00007322"/>
    <w:rsid w:val="00007728"/>
    <w:rsid w:val="00024584"/>
    <w:rsid w:val="00024730"/>
    <w:rsid w:val="00055E95"/>
    <w:rsid w:val="0007021F"/>
    <w:rsid w:val="000750B8"/>
    <w:rsid w:val="000B2BA5"/>
    <w:rsid w:val="000E15B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41B"/>
    <w:rsid w:val="00203573"/>
    <w:rsid w:val="0020597D"/>
    <w:rsid w:val="00213B4C"/>
    <w:rsid w:val="002253B0"/>
    <w:rsid w:val="00236D54"/>
    <w:rsid w:val="00241D8C"/>
    <w:rsid w:val="00241FDB"/>
    <w:rsid w:val="0024720C"/>
    <w:rsid w:val="0025278F"/>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04B8"/>
    <w:rsid w:val="003F1D5F"/>
    <w:rsid w:val="004046C0"/>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2D7C"/>
    <w:rsid w:val="005A6850"/>
    <w:rsid w:val="005B1B1B"/>
    <w:rsid w:val="005C5932"/>
    <w:rsid w:val="005D3CA7"/>
    <w:rsid w:val="005D4CC1"/>
    <w:rsid w:val="005F4B91"/>
    <w:rsid w:val="005F55D2"/>
    <w:rsid w:val="0062312F"/>
    <w:rsid w:val="00625F2C"/>
    <w:rsid w:val="006618E9"/>
    <w:rsid w:val="00672074"/>
    <w:rsid w:val="0068194B"/>
    <w:rsid w:val="00692703"/>
    <w:rsid w:val="006A1962"/>
    <w:rsid w:val="006B5A56"/>
    <w:rsid w:val="006B5D48"/>
    <w:rsid w:val="006B7D7B"/>
    <w:rsid w:val="006C1A5E"/>
    <w:rsid w:val="006E1507"/>
    <w:rsid w:val="00712D8B"/>
    <w:rsid w:val="007273B7"/>
    <w:rsid w:val="00733E0A"/>
    <w:rsid w:val="0074403D"/>
    <w:rsid w:val="00746D44"/>
    <w:rsid w:val="007538DC"/>
    <w:rsid w:val="00757803"/>
    <w:rsid w:val="00781C8D"/>
    <w:rsid w:val="0079206B"/>
    <w:rsid w:val="00792AD0"/>
    <w:rsid w:val="00796076"/>
    <w:rsid w:val="007C0566"/>
    <w:rsid w:val="007C606B"/>
    <w:rsid w:val="007E6A61"/>
    <w:rsid w:val="00801140"/>
    <w:rsid w:val="00803404"/>
    <w:rsid w:val="00834955"/>
    <w:rsid w:val="00855B59"/>
    <w:rsid w:val="00860461"/>
    <w:rsid w:val="0086487C"/>
    <w:rsid w:val="00865C1B"/>
    <w:rsid w:val="00870B20"/>
    <w:rsid w:val="00877B32"/>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2EFB"/>
    <w:rsid w:val="00A14534"/>
    <w:rsid w:val="00A16DAA"/>
    <w:rsid w:val="00A24162"/>
    <w:rsid w:val="00A25023"/>
    <w:rsid w:val="00A270EA"/>
    <w:rsid w:val="00A34BA2"/>
    <w:rsid w:val="00A36F27"/>
    <w:rsid w:val="00A42E32"/>
    <w:rsid w:val="00A453CA"/>
    <w:rsid w:val="00A46E63"/>
    <w:rsid w:val="00A51DC5"/>
    <w:rsid w:val="00A53DE1"/>
    <w:rsid w:val="00A615E1"/>
    <w:rsid w:val="00A755E8"/>
    <w:rsid w:val="00A93A5D"/>
    <w:rsid w:val="00AB32F8"/>
    <w:rsid w:val="00AB610B"/>
    <w:rsid w:val="00AC6DF9"/>
    <w:rsid w:val="00AD360E"/>
    <w:rsid w:val="00AD40FB"/>
    <w:rsid w:val="00AD782D"/>
    <w:rsid w:val="00AE7650"/>
    <w:rsid w:val="00B10B30"/>
    <w:rsid w:val="00B10EBE"/>
    <w:rsid w:val="00B236F1"/>
    <w:rsid w:val="00B50F99"/>
    <w:rsid w:val="00B51D1B"/>
    <w:rsid w:val="00B52CEB"/>
    <w:rsid w:val="00B540F4"/>
    <w:rsid w:val="00B55023"/>
    <w:rsid w:val="00B60FD0"/>
    <w:rsid w:val="00B622DF"/>
    <w:rsid w:val="00B6332A"/>
    <w:rsid w:val="00B81760"/>
    <w:rsid w:val="00B8494C"/>
    <w:rsid w:val="00BA1546"/>
    <w:rsid w:val="00BA6D61"/>
    <w:rsid w:val="00BB4E51"/>
    <w:rsid w:val="00BD431F"/>
    <w:rsid w:val="00BE423E"/>
    <w:rsid w:val="00BE5D7F"/>
    <w:rsid w:val="00BF61AC"/>
    <w:rsid w:val="00C47FA6"/>
    <w:rsid w:val="00C57FC6"/>
    <w:rsid w:val="00C66A7D"/>
    <w:rsid w:val="00C779DA"/>
    <w:rsid w:val="00C814F7"/>
    <w:rsid w:val="00CA4B4D"/>
    <w:rsid w:val="00CB35C3"/>
    <w:rsid w:val="00CD323D"/>
    <w:rsid w:val="00CE0C09"/>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325F"/>
    <w:rsid w:val="00E14498"/>
    <w:rsid w:val="00E2397A"/>
    <w:rsid w:val="00E254DB"/>
    <w:rsid w:val="00E300FC"/>
    <w:rsid w:val="00E362DB"/>
    <w:rsid w:val="00E4221C"/>
    <w:rsid w:val="00E5632B"/>
    <w:rsid w:val="00E70240"/>
    <w:rsid w:val="00E71E6B"/>
    <w:rsid w:val="00E81CC5"/>
    <w:rsid w:val="00E85A87"/>
    <w:rsid w:val="00E85B4A"/>
    <w:rsid w:val="00E9528E"/>
    <w:rsid w:val="00EA5099"/>
    <w:rsid w:val="00EB1833"/>
    <w:rsid w:val="00EC1351"/>
    <w:rsid w:val="00EC4CBF"/>
    <w:rsid w:val="00EE2CA8"/>
    <w:rsid w:val="00EF17E8"/>
    <w:rsid w:val="00EF51D9"/>
    <w:rsid w:val="00F130DD"/>
    <w:rsid w:val="00F24884"/>
    <w:rsid w:val="00F3704A"/>
    <w:rsid w:val="00F476C4"/>
    <w:rsid w:val="00F61DF9"/>
    <w:rsid w:val="00F81960"/>
    <w:rsid w:val="00F8769D"/>
    <w:rsid w:val="00F9350C"/>
    <w:rsid w:val="00F94EB5"/>
    <w:rsid w:val="00F9624D"/>
    <w:rsid w:val="00FB31C1"/>
    <w:rsid w:val="00FB58F2"/>
    <w:rsid w:val="00FC6AEA"/>
    <w:rsid w:val="00FD3D13"/>
    <w:rsid w:val="00FE230F"/>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A8C17"/>
  <w15:chartTrackingRefBased/>
  <w15:docId w15:val="{61DC322C-7D2E-419A-AF03-94EFF7B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0960">
      <w:bodyDiv w:val="1"/>
      <w:marLeft w:val="0"/>
      <w:marRight w:val="0"/>
      <w:marTop w:val="0"/>
      <w:marBottom w:val="0"/>
      <w:divBdr>
        <w:top w:val="none" w:sz="0" w:space="0" w:color="auto"/>
        <w:left w:val="none" w:sz="0" w:space="0" w:color="auto"/>
        <w:bottom w:val="none" w:sz="0" w:space="0" w:color="auto"/>
        <w:right w:val="none" w:sz="0" w:space="0" w:color="auto"/>
      </w:divBdr>
    </w:div>
    <w:div w:id="87761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ADAEFE002E4ECAA99B4DB2C07E2C8A"/>
        <w:category>
          <w:name w:val="General"/>
          <w:gallery w:val="placeholder"/>
        </w:category>
        <w:types>
          <w:type w:val="bbPlcHdr"/>
        </w:types>
        <w:behaviors>
          <w:behavior w:val="content"/>
        </w:behaviors>
        <w:guid w:val="{BD01F64F-39DC-44FD-87D2-0EB0A95DE68C}"/>
      </w:docPartPr>
      <w:docPartBody>
        <w:p w:rsidR="00824B49" w:rsidRDefault="004A4A25">
          <w:pPr>
            <w:pStyle w:val="DDADAEFE002E4ECAA99B4DB2C07E2C8A"/>
          </w:pPr>
          <w:r w:rsidRPr="00CF1A49">
            <w:t>·</w:t>
          </w:r>
        </w:p>
      </w:docPartBody>
    </w:docPart>
    <w:docPart>
      <w:docPartPr>
        <w:name w:val="15C327E6345B487C91C94CE2DDECA070"/>
        <w:category>
          <w:name w:val="General"/>
          <w:gallery w:val="placeholder"/>
        </w:category>
        <w:types>
          <w:type w:val="bbPlcHdr"/>
        </w:types>
        <w:behaviors>
          <w:behavior w:val="content"/>
        </w:behaviors>
        <w:guid w:val="{5E7E85DE-0F88-41EE-ABD0-69C1A1A647FF}"/>
      </w:docPartPr>
      <w:docPartBody>
        <w:p w:rsidR="00824B49" w:rsidRDefault="004A4A25">
          <w:pPr>
            <w:pStyle w:val="15C327E6345B487C91C94CE2DDECA070"/>
          </w:pPr>
          <w:r w:rsidRPr="00CF1A49">
            <w:t>Experience</w:t>
          </w:r>
        </w:p>
      </w:docPartBody>
    </w:docPart>
    <w:docPart>
      <w:docPartPr>
        <w:name w:val="70D140DEA91F4E4BA26B583E038AC675"/>
        <w:category>
          <w:name w:val="General"/>
          <w:gallery w:val="placeholder"/>
        </w:category>
        <w:types>
          <w:type w:val="bbPlcHdr"/>
        </w:types>
        <w:behaviors>
          <w:behavior w:val="content"/>
        </w:behaviors>
        <w:guid w:val="{7146E256-8752-445D-BF08-6868DBD0DEED}"/>
      </w:docPartPr>
      <w:docPartBody>
        <w:p w:rsidR="00824B49" w:rsidRDefault="004A4A25">
          <w:pPr>
            <w:pStyle w:val="70D140DEA91F4E4BA26B583E038AC675"/>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7D"/>
    <w:rsid w:val="001B19C7"/>
    <w:rsid w:val="00282B66"/>
    <w:rsid w:val="004A4A25"/>
    <w:rsid w:val="00824B49"/>
    <w:rsid w:val="00BB5B68"/>
    <w:rsid w:val="00C9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DDADAEFE002E4ECAA99B4DB2C07E2C8A">
    <w:name w:val="DDADAEFE002E4ECAA99B4DB2C07E2C8A"/>
  </w:style>
  <w:style w:type="paragraph" w:customStyle="1" w:styleId="15C327E6345B487C91C94CE2DDECA070">
    <w:name w:val="15C327E6345B487C91C94CE2DDECA070"/>
  </w:style>
  <w:style w:type="character" w:styleId="SubtleReference">
    <w:name w:val="Subtle Reference"/>
    <w:basedOn w:val="DefaultParagraphFont"/>
    <w:uiPriority w:val="10"/>
    <w:qFormat/>
    <w:rPr>
      <w:b/>
      <w:caps w:val="0"/>
      <w:smallCaps/>
      <w:color w:val="595959" w:themeColor="text1" w:themeTint="A6"/>
    </w:rPr>
  </w:style>
  <w:style w:type="paragraph" w:customStyle="1" w:styleId="70D140DEA91F4E4BA26B583E038AC675">
    <w:name w:val="70D140DEA91F4E4BA26B583E038AC675"/>
  </w:style>
  <w:style w:type="paragraph" w:customStyle="1" w:styleId="A6ABF5900DE74B7AAF64CFF5E2C6945B">
    <w:name w:val="A6ABF5900DE74B7AAF64CFF5E2C6945B"/>
  </w:style>
  <w:style w:type="paragraph" w:customStyle="1" w:styleId="1FE2D25FDFEC4856A6FEEAD8E012ED0C">
    <w:name w:val="1FE2D25FDFEC4856A6FEEAD8E012ED0C"/>
    <w:rsid w:val="00282B66"/>
  </w:style>
  <w:style w:type="paragraph" w:customStyle="1" w:styleId="7B269D6E37EE44A1A3A8EF1870CD5192">
    <w:name w:val="7B269D6E37EE44A1A3A8EF1870CD5192"/>
    <w:rsid w:val="00282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316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2021-06-03T09:12:00Z</dcterms:created>
  <dcterms:modified xsi:type="dcterms:W3CDTF">2021-08-26T01:22:00Z</dcterms:modified>
  <cp:category/>
</cp:coreProperties>
</file>